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5E4F4" w14:textId="277E655B" w:rsidR="0024512A" w:rsidRDefault="00474827">
      <w:pPr>
        <w:pStyle w:val="1"/>
      </w:pPr>
      <w:r>
        <w:rPr>
          <w:lang w:val="en-US"/>
        </w:rPr>
        <w:t>C</w:t>
      </w:r>
      <w:r w:rsidR="006521B5">
        <w:rPr>
          <w:lang w:val="en-US"/>
        </w:rPr>
        <w:t>hord</w:t>
      </w:r>
      <w:r>
        <w:rPr>
          <w:rFonts w:hint="eastAsia"/>
          <w:lang w:val="en-US"/>
        </w:rPr>
        <w:t>（和音）</w:t>
      </w:r>
      <w:r w:rsidR="0007387E">
        <w:rPr>
          <w:rFonts w:hint="eastAsia"/>
        </w:rPr>
        <w:t>について</w:t>
      </w:r>
    </w:p>
    <w:p w14:paraId="72A6DCFB" w14:textId="31017365" w:rsidR="00E83986" w:rsidRDefault="006521B5" w:rsidP="00E83986">
      <w:pPr>
        <w:pStyle w:val="2"/>
        <w:rPr>
          <w:rFonts w:asciiTheme="majorEastAsia" w:hAnsiTheme="majorEastAsia" w:cstheme="majorEastAsia"/>
          <w:lang w:val="en-US"/>
        </w:rPr>
      </w:pPr>
      <w:r>
        <w:rPr>
          <w:rFonts w:asciiTheme="majorEastAsia" w:hAnsiTheme="majorEastAsia" w:cstheme="majorEastAsia"/>
          <w:lang w:val="en-US"/>
        </w:rPr>
        <w:t>chord</w:t>
      </w:r>
      <w:r w:rsidR="00046DE3">
        <w:rPr>
          <w:rFonts w:asciiTheme="majorEastAsia" w:hAnsiTheme="majorEastAsia" w:cstheme="majorEastAsia" w:hint="eastAsia"/>
          <w:lang w:val="en-US"/>
        </w:rPr>
        <w:t>の基本</w:t>
      </w:r>
    </w:p>
    <w:p w14:paraId="4C50D9EC" w14:textId="1A1B4D48" w:rsidR="002D78B2" w:rsidRPr="00072893" w:rsidRDefault="009A2D03" w:rsidP="00072893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rFonts w:hint="eastAsia"/>
          <w:lang w:val="en-US"/>
        </w:rPr>
        <w:t>root</w:t>
      </w:r>
      <w:r w:rsidR="00072893">
        <w:rPr>
          <w:rFonts w:hint="eastAsia"/>
          <w:lang w:val="en-US"/>
        </w:rPr>
        <w:t>音」＋「</w:t>
      </w:r>
      <w:r>
        <w:rPr>
          <w:lang w:val="en-US"/>
        </w:rPr>
        <w:t>Major or Minor</w:t>
      </w:r>
      <w:r>
        <w:rPr>
          <w:rFonts w:hint="eastAsia"/>
          <w:lang w:val="en-US"/>
        </w:rPr>
        <w:t>」＋「その他の</w:t>
      </w:r>
      <w:r w:rsidR="00072893">
        <w:rPr>
          <w:rFonts w:hint="eastAsia"/>
          <w:lang w:val="en-US"/>
        </w:rPr>
        <w:t>構成音」</w:t>
      </w:r>
    </w:p>
    <w:p w14:paraId="5EA62EBE" w14:textId="26AF4EA1" w:rsidR="00813009" w:rsidRDefault="00206B2C" w:rsidP="00813009">
      <w:pPr>
        <w:rPr>
          <w:lang w:val="en-US"/>
        </w:rPr>
      </w:pPr>
      <w:r w:rsidRPr="00206B2C">
        <w:rPr>
          <w:noProof/>
          <w:lang w:val="en-US"/>
        </w:rPr>
        <w:drawing>
          <wp:inline distT="0" distB="0" distL="0" distR="0" wp14:anchorId="2E683C3F" wp14:editId="0CD83CE5">
            <wp:extent cx="3099435" cy="1825817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941" cy="1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B91B" w14:textId="4F5016C0" w:rsidR="00107564" w:rsidRDefault="009A2D03" w:rsidP="00813009">
      <w:pPr>
        <w:rPr>
          <w:lang w:val="en-US"/>
        </w:rPr>
      </w:pPr>
      <w:r>
        <w:rPr>
          <w:rFonts w:hint="eastAsia"/>
          <w:lang w:val="en-US"/>
        </w:rPr>
        <w:t>上の</w:t>
      </w:r>
      <w:r>
        <w:rPr>
          <w:rFonts w:hint="eastAsia"/>
          <w:lang w:val="en-US"/>
        </w:rPr>
        <w:t>Chord</w:t>
      </w:r>
      <w:r>
        <w:rPr>
          <w:rFonts w:hint="eastAsia"/>
          <w:lang w:val="en-US"/>
        </w:rPr>
        <w:t>の場合には、「</w:t>
      </w:r>
      <w:r w:rsidRPr="004B6F97">
        <w:rPr>
          <w:color w:val="FF0000"/>
          <w:lang w:val="en-US"/>
        </w:rPr>
        <w:t xml:space="preserve">A </w:t>
      </w:r>
      <w:r w:rsidR="00510CBC">
        <w:rPr>
          <w:color w:val="FF0000"/>
          <w:lang w:val="en-US"/>
        </w:rPr>
        <w:t>Minor Seventh</w:t>
      </w:r>
      <w:r>
        <w:rPr>
          <w:rFonts w:hint="eastAsia"/>
          <w:lang w:val="en-US"/>
        </w:rPr>
        <w:t>」</w:t>
      </w:r>
      <w:r w:rsidR="004B6F97">
        <w:rPr>
          <w:rFonts w:hint="eastAsia"/>
          <w:lang w:val="en-US"/>
        </w:rPr>
        <w:t>と読みます。</w:t>
      </w:r>
    </w:p>
    <w:p w14:paraId="0C667EEA" w14:textId="2CB66689" w:rsidR="0055013F" w:rsidRDefault="00107564" w:rsidP="00813009">
      <w:pPr>
        <w:rPr>
          <w:lang w:val="en-US"/>
        </w:rPr>
      </w:pPr>
      <w:r w:rsidRPr="00107564">
        <w:rPr>
          <w:noProof/>
          <w:lang w:val="en-US"/>
        </w:rPr>
        <w:drawing>
          <wp:inline distT="0" distB="0" distL="0" distR="0" wp14:anchorId="6C8861F8" wp14:editId="4F9BE0E5">
            <wp:extent cx="693567" cy="1425239"/>
            <wp:effectExtent l="25400" t="25400" r="17780" b="2286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342" cy="1480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63BF7" w14:textId="12F91737" w:rsidR="00510CBC" w:rsidRDefault="00107564" w:rsidP="00107564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Major</w:t>
      </w:r>
      <w:r>
        <w:rPr>
          <w:rFonts w:hint="eastAsia"/>
          <w:lang w:val="en-US"/>
        </w:rPr>
        <w:t>」は省略されるので、上の場合には「</w:t>
      </w:r>
      <w:r w:rsidRPr="004B6F97">
        <w:rPr>
          <w:color w:val="FF0000"/>
          <w:lang w:val="en-US"/>
        </w:rPr>
        <w:t xml:space="preserve">A </w:t>
      </w:r>
      <w:r>
        <w:rPr>
          <w:color w:val="FF0000"/>
          <w:lang w:val="en-US"/>
        </w:rPr>
        <w:t>Major</w:t>
      </w:r>
      <w:r>
        <w:rPr>
          <w:rFonts w:hint="eastAsia"/>
          <w:lang w:val="en-US"/>
        </w:rPr>
        <w:t>」と読みます。</w:t>
      </w:r>
    </w:p>
    <w:p w14:paraId="6B0CEE7F" w14:textId="3A44CB20" w:rsidR="00B3077F" w:rsidRPr="00B3077F" w:rsidRDefault="00B3077F" w:rsidP="00B3077F">
      <w:pPr>
        <w:pStyle w:val="1"/>
        <w:rPr>
          <w:lang w:val="en-US"/>
        </w:rPr>
      </w:pPr>
      <w:r>
        <w:rPr>
          <w:rFonts w:hint="eastAsia"/>
          <w:lang w:val="en-US"/>
        </w:rPr>
        <w:t>問題</w:t>
      </w:r>
      <w:r>
        <w:rPr>
          <w:lang w:val="en-US"/>
        </w:rPr>
        <w:t>1</w:t>
      </w:r>
    </w:p>
    <w:p w14:paraId="0C0892C8" w14:textId="55F84BCF" w:rsidR="00B3077F" w:rsidRDefault="00B3077F" w:rsidP="00813009">
      <w:pPr>
        <w:rPr>
          <w:lang w:val="en-US"/>
        </w:rPr>
      </w:pPr>
      <w:r>
        <w:rPr>
          <w:rFonts w:hint="eastAsia"/>
        </w:rPr>
        <w:t>それぞれの</w:t>
      </w:r>
      <w:r>
        <w:rPr>
          <w:lang w:val="en-US"/>
        </w:rPr>
        <w:t>Chord</w:t>
      </w:r>
      <w:r>
        <w:rPr>
          <w:rFonts w:hint="eastAsia"/>
          <w:lang w:val="en-US"/>
        </w:rPr>
        <w:t>の読み方は？</w:t>
      </w:r>
    </w:p>
    <w:p w14:paraId="0C100C0E" w14:textId="69A8D0FE" w:rsidR="00B3077F" w:rsidRDefault="0055013F" w:rsidP="00B3077F">
      <w:pPr>
        <w:pStyle w:val="af8"/>
        <w:numPr>
          <w:ilvl w:val="0"/>
          <w:numId w:val="7"/>
        </w:numPr>
        <w:ind w:leftChars="0"/>
        <w:rPr>
          <w:lang w:val="en-US"/>
        </w:rPr>
      </w:pPr>
      <w:r>
        <w:rPr>
          <w:lang w:val="en-US"/>
        </w:rPr>
        <w:t>Dm7</w:t>
      </w:r>
    </w:p>
    <w:p w14:paraId="78FC6268" w14:textId="2E8EB63A" w:rsidR="00107564" w:rsidRDefault="00107564" w:rsidP="00B3077F">
      <w:pPr>
        <w:pStyle w:val="af8"/>
        <w:numPr>
          <w:ilvl w:val="0"/>
          <w:numId w:val="7"/>
        </w:numPr>
        <w:ind w:leftChars="0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♭</w:t>
      </w:r>
      <w:proofErr w:type="gramStart"/>
      <w:r>
        <w:rPr>
          <w:lang w:val="en-US"/>
        </w:rPr>
        <w:t>m</w:t>
      </w:r>
      <w:proofErr w:type="gramEnd"/>
    </w:p>
    <w:p w14:paraId="70E4C6B0" w14:textId="7BB0D4FB" w:rsidR="00781417" w:rsidRPr="00BD2925" w:rsidRDefault="00223432" w:rsidP="00BD2925">
      <w:pPr>
        <w:pStyle w:val="af8"/>
        <w:numPr>
          <w:ilvl w:val="0"/>
          <w:numId w:val="7"/>
        </w:numPr>
        <w:ind w:leftChars="0"/>
        <w:rPr>
          <w:lang w:val="en-US"/>
        </w:rPr>
      </w:pPr>
      <w:r>
        <w:rPr>
          <w:lang w:val="en-US"/>
        </w:rPr>
        <w:t>F</w:t>
      </w:r>
    </w:p>
    <w:p w14:paraId="30540AEF" w14:textId="1FC91BB6" w:rsidR="005B41DC" w:rsidRDefault="00275266" w:rsidP="005B41DC">
      <w:pPr>
        <w:pStyle w:val="2"/>
        <w:rPr>
          <w:rFonts w:asciiTheme="majorEastAsia" w:hAnsiTheme="majorEastAsia" w:cstheme="majorEastAsia"/>
          <w:lang w:val="en-US"/>
        </w:rPr>
      </w:pPr>
      <w:r>
        <w:rPr>
          <w:rFonts w:asciiTheme="majorEastAsia" w:hAnsiTheme="majorEastAsia" w:cstheme="majorEastAsia"/>
          <w:lang w:val="en-US"/>
        </w:rPr>
        <w:lastRenderedPageBreak/>
        <w:t xml:space="preserve">Major </w:t>
      </w:r>
      <w:r w:rsidR="00861CFB">
        <w:rPr>
          <w:rFonts w:asciiTheme="majorEastAsia" w:hAnsiTheme="majorEastAsia" w:cstheme="majorEastAsia"/>
          <w:lang w:val="en-US"/>
        </w:rPr>
        <w:t>Chord</w:t>
      </w:r>
    </w:p>
    <w:p w14:paraId="3B71AD71" w14:textId="2ECC68E3" w:rsidR="0003616F" w:rsidRPr="0003616F" w:rsidRDefault="005D79C0" w:rsidP="0003616F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Root</w:t>
      </w:r>
      <w:r>
        <w:rPr>
          <w:rFonts w:hint="eastAsia"/>
          <w:lang w:val="en-US"/>
        </w:rPr>
        <w:t>音」＋「</w:t>
      </w:r>
      <w:r w:rsidR="00114776" w:rsidRPr="00F94970">
        <w:rPr>
          <w:color w:val="FF0000"/>
          <w:lang w:val="en-US"/>
        </w:rPr>
        <w:t>Major 3rd</w:t>
      </w:r>
      <w:r w:rsidR="00114776">
        <w:rPr>
          <w:rFonts w:hint="eastAsia"/>
          <w:lang w:val="en-US"/>
        </w:rPr>
        <w:t>」＋「</w:t>
      </w:r>
      <w:r w:rsidR="00114776">
        <w:rPr>
          <w:lang w:val="en-US"/>
        </w:rPr>
        <w:t>Perfect 5th</w:t>
      </w:r>
      <w:r w:rsidR="00114776">
        <w:rPr>
          <w:rFonts w:hint="eastAsia"/>
          <w:lang w:val="en-US"/>
        </w:rPr>
        <w:t>」</w:t>
      </w:r>
    </w:p>
    <w:p w14:paraId="2E928A0E" w14:textId="41F88FCA" w:rsidR="005B41DC" w:rsidRDefault="00DF1990" w:rsidP="00275266">
      <w:pPr>
        <w:rPr>
          <w:lang w:val="en-US"/>
        </w:rPr>
      </w:pPr>
      <w:r w:rsidRPr="00DF1990">
        <w:rPr>
          <w:noProof/>
          <w:lang w:val="en-US"/>
        </w:rPr>
        <w:drawing>
          <wp:inline distT="0" distB="0" distL="0" distR="0" wp14:anchorId="77B1155E" wp14:editId="7F262381">
            <wp:extent cx="4025469" cy="360904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298" cy="36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1106" w14:textId="0AB0736F" w:rsidR="00F94970" w:rsidRPr="00B3077F" w:rsidRDefault="00F94970" w:rsidP="00F94970">
      <w:pPr>
        <w:pStyle w:val="1"/>
        <w:rPr>
          <w:lang w:val="en-US"/>
        </w:rPr>
      </w:pPr>
      <w:r>
        <w:rPr>
          <w:rFonts w:hint="eastAsia"/>
          <w:lang w:val="en-US"/>
        </w:rPr>
        <w:t>問題</w:t>
      </w:r>
      <w:r>
        <w:rPr>
          <w:lang w:val="en-US"/>
        </w:rPr>
        <w:t>2</w:t>
      </w:r>
    </w:p>
    <w:p w14:paraId="7777D252" w14:textId="31389A4B" w:rsidR="00F94970" w:rsidRDefault="00F94970" w:rsidP="00275266">
      <w:pPr>
        <w:rPr>
          <w:rFonts w:hint="eastAsia"/>
          <w:lang w:val="en-US"/>
        </w:rPr>
      </w:pPr>
      <w:r>
        <w:rPr>
          <w:rFonts w:hint="eastAsia"/>
          <w:lang w:val="en-US"/>
        </w:rPr>
        <w:t>次の</w:t>
      </w:r>
      <w:r>
        <w:rPr>
          <w:rFonts w:hint="eastAsia"/>
          <w:lang w:val="en-US"/>
        </w:rPr>
        <w:t>Chord</w:t>
      </w:r>
      <w:r>
        <w:rPr>
          <w:rFonts w:hint="eastAsia"/>
          <w:lang w:val="en-US"/>
        </w:rPr>
        <w:t>を弾いて見てください。</w:t>
      </w:r>
    </w:p>
    <w:p w14:paraId="6383FF45" w14:textId="21D46901" w:rsidR="00F94970" w:rsidRDefault="00F94970" w:rsidP="00F94970">
      <w:pPr>
        <w:pStyle w:val="af8"/>
        <w:numPr>
          <w:ilvl w:val="0"/>
          <w:numId w:val="9"/>
        </w:numPr>
        <w:ind w:leftChars="0"/>
        <w:rPr>
          <w:lang w:val="en-US"/>
        </w:rPr>
      </w:pPr>
      <w:r>
        <w:rPr>
          <w:lang w:val="en-US"/>
        </w:rPr>
        <w:t>D</w:t>
      </w:r>
    </w:p>
    <w:p w14:paraId="2B37CD47" w14:textId="30FC52A0" w:rsidR="00F94970" w:rsidRDefault="00F94970" w:rsidP="00F94970">
      <w:pPr>
        <w:pStyle w:val="af8"/>
        <w:numPr>
          <w:ilvl w:val="0"/>
          <w:numId w:val="9"/>
        </w:numPr>
        <w:ind w:leftChars="0"/>
        <w:rPr>
          <w:lang w:val="en-US"/>
        </w:rPr>
      </w:pPr>
      <w:r>
        <w:rPr>
          <w:lang w:val="en-US"/>
        </w:rPr>
        <w:t>E</w:t>
      </w:r>
    </w:p>
    <w:p w14:paraId="335A79B8" w14:textId="57634E40" w:rsidR="00F94970" w:rsidRDefault="00F94970" w:rsidP="00F94970">
      <w:pPr>
        <w:pStyle w:val="af8"/>
        <w:numPr>
          <w:ilvl w:val="0"/>
          <w:numId w:val="9"/>
        </w:numPr>
        <w:ind w:leftChars="0"/>
        <w:rPr>
          <w:lang w:val="en-US"/>
        </w:rPr>
      </w:pPr>
      <w:r>
        <w:rPr>
          <w:lang w:val="en-US"/>
        </w:rPr>
        <w:t>A</w:t>
      </w:r>
    </w:p>
    <w:p w14:paraId="5AFA823D" w14:textId="6AC45E66" w:rsidR="00F94970" w:rsidRDefault="00F94970" w:rsidP="00F94970">
      <w:pPr>
        <w:pStyle w:val="af8"/>
        <w:numPr>
          <w:ilvl w:val="0"/>
          <w:numId w:val="9"/>
        </w:numPr>
        <w:ind w:leftChars="0"/>
        <w:rPr>
          <w:lang w:val="en-US"/>
        </w:rPr>
      </w:pPr>
      <w:r>
        <w:rPr>
          <w:lang w:val="en-US"/>
        </w:rPr>
        <w:t>G</w:t>
      </w:r>
    </w:p>
    <w:p w14:paraId="17BDE344" w14:textId="1476E35E" w:rsidR="00F94970" w:rsidRDefault="00F94970" w:rsidP="00F94970">
      <w:pPr>
        <w:pStyle w:val="af8"/>
        <w:numPr>
          <w:ilvl w:val="0"/>
          <w:numId w:val="9"/>
        </w:numPr>
        <w:ind w:leftChars="0"/>
        <w:rPr>
          <w:lang w:val="en-US"/>
        </w:rPr>
      </w:pPr>
      <w:r>
        <w:rPr>
          <w:lang w:val="en-US"/>
        </w:rPr>
        <w:t>F</w:t>
      </w:r>
    </w:p>
    <w:p w14:paraId="0A665FD3" w14:textId="235CD803" w:rsidR="00F94970" w:rsidRDefault="00F94970" w:rsidP="00F94970">
      <w:pPr>
        <w:pStyle w:val="af8"/>
        <w:numPr>
          <w:ilvl w:val="0"/>
          <w:numId w:val="9"/>
        </w:numPr>
        <w:ind w:leftChars="0"/>
        <w:rPr>
          <w:rFonts w:hint="eastAsia"/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♭</w:t>
      </w:r>
    </w:p>
    <w:p w14:paraId="3BD7B3C5" w14:textId="0D3728C8" w:rsidR="00F94970" w:rsidRDefault="00F94970" w:rsidP="00F94970">
      <w:pPr>
        <w:pStyle w:val="af8"/>
        <w:numPr>
          <w:ilvl w:val="0"/>
          <w:numId w:val="9"/>
        </w:numPr>
        <w:ind w:leftChars="0"/>
        <w:rPr>
          <w:rFonts w:hint="eastAsia"/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♭</w:t>
      </w:r>
    </w:p>
    <w:p w14:paraId="2FE27C0F" w14:textId="75BF7865" w:rsidR="00F94970" w:rsidRPr="00F94970" w:rsidRDefault="00F94970" w:rsidP="00275266">
      <w:pPr>
        <w:pStyle w:val="af8"/>
        <w:numPr>
          <w:ilvl w:val="0"/>
          <w:numId w:val="9"/>
        </w:numPr>
        <w:ind w:leftChars="0"/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♯</w:t>
      </w:r>
    </w:p>
    <w:p w14:paraId="6F64B2FD" w14:textId="19B134CC" w:rsidR="005B41DC" w:rsidRDefault="005B41DC" w:rsidP="005B41DC">
      <w:pPr>
        <w:pStyle w:val="2"/>
        <w:rPr>
          <w:rFonts w:asciiTheme="majorEastAsia" w:hAnsiTheme="majorEastAsia" w:cstheme="majorEastAsia"/>
          <w:lang w:val="en-US"/>
        </w:rPr>
      </w:pPr>
      <w:r>
        <w:rPr>
          <w:rFonts w:asciiTheme="majorEastAsia" w:hAnsiTheme="majorEastAsia" w:cstheme="majorEastAsia"/>
          <w:lang w:val="en-US"/>
        </w:rPr>
        <w:lastRenderedPageBreak/>
        <w:t>Minor Chord</w:t>
      </w:r>
    </w:p>
    <w:p w14:paraId="7303E0AD" w14:textId="22624AF6" w:rsidR="00F94970" w:rsidRPr="00F94970" w:rsidRDefault="00F94970" w:rsidP="00F94970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Root</w:t>
      </w:r>
      <w:r>
        <w:rPr>
          <w:rFonts w:hint="eastAsia"/>
          <w:lang w:val="en-US"/>
        </w:rPr>
        <w:t>音」＋「</w:t>
      </w:r>
      <w:r w:rsidRPr="00F94970">
        <w:rPr>
          <w:color w:val="FF0000"/>
          <w:lang w:val="en-US"/>
        </w:rPr>
        <w:t>Minor</w:t>
      </w:r>
      <w:r w:rsidRPr="00F94970">
        <w:rPr>
          <w:color w:val="FF0000"/>
          <w:lang w:val="en-US"/>
        </w:rPr>
        <w:t xml:space="preserve"> 3rd</w:t>
      </w:r>
      <w:r>
        <w:rPr>
          <w:rFonts w:hint="eastAsia"/>
          <w:lang w:val="en-US"/>
        </w:rPr>
        <w:t>」＋「</w:t>
      </w:r>
      <w:r>
        <w:rPr>
          <w:lang w:val="en-US"/>
        </w:rPr>
        <w:t>Perfect 5th</w:t>
      </w:r>
      <w:r>
        <w:rPr>
          <w:rFonts w:hint="eastAsia"/>
          <w:lang w:val="en-US"/>
        </w:rPr>
        <w:t>」</w:t>
      </w:r>
    </w:p>
    <w:p w14:paraId="4C6F817B" w14:textId="641FFD9B" w:rsidR="005B41DC" w:rsidRPr="00F94970" w:rsidRDefault="00F94970" w:rsidP="00275266">
      <w:pPr>
        <w:rPr>
          <w:lang w:val="en-US"/>
        </w:rPr>
      </w:pPr>
      <w:r w:rsidRPr="00F94970">
        <w:rPr>
          <w:lang w:val="en-US"/>
        </w:rPr>
        <w:drawing>
          <wp:inline distT="0" distB="0" distL="0" distR="0" wp14:anchorId="32F5886F" wp14:editId="43650B2C">
            <wp:extent cx="4572000" cy="4089400"/>
            <wp:effectExtent l="25400" t="25400" r="25400" b="2540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392D9" w14:textId="3E227291" w:rsidR="006D057F" w:rsidRDefault="00AC72CD" w:rsidP="006D057F">
      <w:pPr>
        <w:pStyle w:val="1"/>
        <w:rPr>
          <w:rFonts w:hint="eastAsia"/>
        </w:rPr>
      </w:pPr>
      <w:r>
        <w:rPr>
          <w:rFonts w:hint="eastAsia"/>
        </w:rPr>
        <w:t>問題</w:t>
      </w:r>
    </w:p>
    <w:p w14:paraId="5EFA72D2" w14:textId="77777777" w:rsidR="00AC72CD" w:rsidRDefault="00AC72CD" w:rsidP="00AC72CD">
      <w:pPr>
        <w:rPr>
          <w:rFonts w:hint="eastAsia"/>
          <w:lang w:val="en-US"/>
        </w:rPr>
      </w:pPr>
      <w:r>
        <w:rPr>
          <w:rFonts w:hint="eastAsia"/>
          <w:lang w:val="en-US"/>
        </w:rPr>
        <w:t>次の</w:t>
      </w:r>
      <w:r>
        <w:rPr>
          <w:rFonts w:hint="eastAsia"/>
          <w:lang w:val="en-US"/>
        </w:rPr>
        <w:t>Chord</w:t>
      </w:r>
      <w:r>
        <w:rPr>
          <w:rFonts w:hint="eastAsia"/>
          <w:lang w:val="en-US"/>
        </w:rPr>
        <w:t>を弾いて見てください。</w:t>
      </w:r>
    </w:p>
    <w:p w14:paraId="4A9205EF" w14:textId="7F4E1E03" w:rsid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r>
        <w:rPr>
          <w:lang w:val="en-US"/>
        </w:rPr>
        <w:t>Cm</w:t>
      </w:r>
    </w:p>
    <w:p w14:paraId="529027A7" w14:textId="6E88BB03" w:rsid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r>
        <w:rPr>
          <w:lang w:val="en-US"/>
        </w:rPr>
        <w:t>Gm</w:t>
      </w:r>
    </w:p>
    <w:p w14:paraId="72E24BF4" w14:textId="2A6617CF" w:rsid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r>
        <w:rPr>
          <w:lang w:val="en-US"/>
        </w:rPr>
        <w:t>Am</w:t>
      </w:r>
    </w:p>
    <w:p w14:paraId="0E7B472C" w14:textId="61C543AD" w:rsid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♭</w:t>
      </w:r>
      <w:proofErr w:type="gramStart"/>
      <w:r>
        <w:rPr>
          <w:lang w:val="en-US"/>
        </w:rPr>
        <w:t>m</w:t>
      </w:r>
      <w:proofErr w:type="gramEnd"/>
    </w:p>
    <w:p w14:paraId="32577F8E" w14:textId="1CCE9C8D" w:rsid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proofErr w:type="spellStart"/>
      <w:r>
        <w:rPr>
          <w:lang w:val="en-US"/>
        </w:rPr>
        <w:t>Bm</w:t>
      </w:r>
      <w:proofErr w:type="spellEnd"/>
    </w:p>
    <w:p w14:paraId="67C21C90" w14:textId="0AC09D00" w:rsid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proofErr w:type="spellStart"/>
      <w:r>
        <w:rPr>
          <w:lang w:val="en-US"/>
        </w:rPr>
        <w:t>Fm</w:t>
      </w:r>
      <w:proofErr w:type="spellEnd"/>
    </w:p>
    <w:p w14:paraId="3D5897B4" w14:textId="2CEA7939" w:rsidR="00AC72CD" w:rsidRPr="00AC72CD" w:rsidRDefault="00AC72CD" w:rsidP="00AC72CD">
      <w:pPr>
        <w:pStyle w:val="af8"/>
        <w:numPr>
          <w:ilvl w:val="0"/>
          <w:numId w:val="10"/>
        </w:numPr>
        <w:ind w:leftChars="0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♯</w:t>
      </w:r>
      <w:proofErr w:type="gramStart"/>
      <w:r>
        <w:rPr>
          <w:lang w:val="en-US"/>
        </w:rPr>
        <w:t>m</w:t>
      </w:r>
      <w:proofErr w:type="gramEnd"/>
    </w:p>
    <w:p w14:paraId="3B1AA9CC" w14:textId="1E2C0BFB" w:rsidR="00E70461" w:rsidRDefault="00E70461" w:rsidP="00E70461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課題</w:t>
      </w:r>
    </w:p>
    <w:p w14:paraId="1AD465EA" w14:textId="3D18CB65" w:rsidR="00E70461" w:rsidRDefault="00E70461" w:rsidP="00E70461">
      <w:pPr>
        <w:pStyle w:val="af8"/>
        <w:numPr>
          <w:ilvl w:val="0"/>
          <w:numId w:val="11"/>
        </w:numPr>
        <w:ind w:leftChars="0"/>
        <w:rPr>
          <w:lang w:val="en-US"/>
        </w:rPr>
      </w:pPr>
      <w:r w:rsidRPr="00E70461">
        <w:rPr>
          <w:rFonts w:hint="eastAsia"/>
          <w:lang w:val="en-US"/>
        </w:rPr>
        <w:t>次のコードをそれぞれ弾いて見てください。</w:t>
      </w:r>
    </w:p>
    <w:p w14:paraId="7C50E460" w14:textId="09BA8431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E</w:t>
      </w:r>
    </w:p>
    <w:p w14:paraId="5625F87C" w14:textId="3F54280A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Am</w:t>
      </w:r>
    </w:p>
    <w:p w14:paraId="536E08CB" w14:textId="452379BD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G</w:t>
      </w:r>
    </w:p>
    <w:p w14:paraId="1A90EEBD" w14:textId="55A69EDA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Gm</w:t>
      </w:r>
    </w:p>
    <w:p w14:paraId="7D022086" w14:textId="6306B055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Cm</w:t>
      </w:r>
    </w:p>
    <w:p w14:paraId="7428F9DE" w14:textId="4409E2EC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D</w:t>
      </w:r>
    </w:p>
    <w:p w14:paraId="12A7A24B" w14:textId="0572FAFF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♭</w:t>
      </w:r>
    </w:p>
    <w:p w14:paraId="2713C8ED" w14:textId="3D100018" w:rsidR="00E70461" w:rsidRDefault="00E70461" w:rsidP="00E70461">
      <w:pPr>
        <w:pStyle w:val="af8"/>
        <w:numPr>
          <w:ilvl w:val="1"/>
          <w:numId w:val="11"/>
        </w:numPr>
        <w:ind w:leftChars="0"/>
        <w:rPr>
          <w:lang w:val="en-US"/>
        </w:rPr>
      </w:pPr>
      <w:r>
        <w:rPr>
          <w:lang w:val="en-US"/>
        </w:rPr>
        <w:t>F</w:t>
      </w:r>
    </w:p>
    <w:p w14:paraId="29E063F3" w14:textId="70DB1DB3" w:rsidR="00E70461" w:rsidRDefault="00E70461" w:rsidP="00E70461">
      <w:pPr>
        <w:pStyle w:val="af8"/>
        <w:numPr>
          <w:ilvl w:val="0"/>
          <w:numId w:val="11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それぞれ、何</w:t>
      </w:r>
      <w:r>
        <w:rPr>
          <w:rFonts w:hint="eastAsia"/>
          <w:lang w:val="en-US"/>
        </w:rPr>
        <w:t>Chord</w:t>
      </w:r>
      <w:r>
        <w:rPr>
          <w:rFonts w:hint="eastAsia"/>
          <w:lang w:val="en-US"/>
        </w:rPr>
        <w:t>でしょう？</w:t>
      </w:r>
    </w:p>
    <w:p w14:paraId="22509C2F" w14:textId="3CE87AA5" w:rsidR="00613718" w:rsidRDefault="00613718" w:rsidP="00613718">
      <w:pPr>
        <w:pStyle w:val="af8"/>
        <w:numPr>
          <w:ilvl w:val="1"/>
          <w:numId w:val="11"/>
        </w:numPr>
        <w:ind w:leftChars="0"/>
        <w:rPr>
          <w:lang w:val="en-US"/>
        </w:rPr>
      </w:pPr>
      <w:r w:rsidRPr="00613718">
        <w:rPr>
          <w:lang w:val="en-US"/>
        </w:rPr>
        <w:drawing>
          <wp:inline distT="0" distB="0" distL="0" distR="0" wp14:anchorId="2898F926" wp14:editId="0F9AEA78">
            <wp:extent cx="1574800" cy="622300"/>
            <wp:effectExtent l="0" t="0" r="0" b="1270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A18" w14:textId="5C1D7530" w:rsidR="00613718" w:rsidRDefault="00613718" w:rsidP="00613718">
      <w:pPr>
        <w:pStyle w:val="af8"/>
        <w:numPr>
          <w:ilvl w:val="1"/>
          <w:numId w:val="11"/>
        </w:numPr>
        <w:ind w:leftChars="0"/>
        <w:rPr>
          <w:lang w:val="en-US"/>
        </w:rPr>
      </w:pPr>
      <w:r w:rsidRPr="00613718">
        <w:rPr>
          <w:lang w:val="en-US"/>
        </w:rPr>
        <w:drawing>
          <wp:inline distT="0" distB="0" distL="0" distR="0" wp14:anchorId="71258B00" wp14:editId="485273AA">
            <wp:extent cx="1600200" cy="5842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38E" w14:textId="55204079" w:rsidR="00613718" w:rsidRDefault="00613718" w:rsidP="00613718">
      <w:pPr>
        <w:pStyle w:val="af8"/>
        <w:numPr>
          <w:ilvl w:val="1"/>
          <w:numId w:val="11"/>
        </w:numPr>
        <w:ind w:leftChars="0"/>
        <w:rPr>
          <w:lang w:val="en-US"/>
        </w:rPr>
      </w:pPr>
      <w:r w:rsidRPr="00613718">
        <w:rPr>
          <w:lang w:val="en-US"/>
        </w:rPr>
        <w:drawing>
          <wp:inline distT="0" distB="0" distL="0" distR="0" wp14:anchorId="5156343A" wp14:editId="731E7FD7">
            <wp:extent cx="1600200" cy="6096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5516" w14:textId="1874A1EA" w:rsidR="00613718" w:rsidRDefault="00613718" w:rsidP="00613718">
      <w:pPr>
        <w:pStyle w:val="af8"/>
        <w:numPr>
          <w:ilvl w:val="1"/>
          <w:numId w:val="11"/>
        </w:numPr>
        <w:ind w:leftChars="0"/>
        <w:rPr>
          <w:lang w:val="en-US"/>
        </w:rPr>
      </w:pPr>
      <w:r w:rsidRPr="00613718">
        <w:rPr>
          <w:lang w:val="en-US"/>
        </w:rPr>
        <w:drawing>
          <wp:inline distT="0" distB="0" distL="0" distR="0" wp14:anchorId="4D7447A1" wp14:editId="00ECB91E">
            <wp:extent cx="1536700" cy="571500"/>
            <wp:effectExtent l="0" t="0" r="12700" b="1270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E45" w14:textId="5819D812" w:rsidR="00613718" w:rsidRDefault="00613718" w:rsidP="00613718">
      <w:pPr>
        <w:pStyle w:val="af8"/>
        <w:numPr>
          <w:ilvl w:val="1"/>
          <w:numId w:val="11"/>
        </w:numPr>
        <w:ind w:leftChars="0"/>
        <w:rPr>
          <w:lang w:val="en-US"/>
        </w:rPr>
      </w:pPr>
      <w:r w:rsidRPr="00613718">
        <w:rPr>
          <w:lang w:val="en-US"/>
        </w:rPr>
        <w:drawing>
          <wp:inline distT="0" distB="0" distL="0" distR="0" wp14:anchorId="728310AA" wp14:editId="292339B4">
            <wp:extent cx="1600200" cy="5842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7041" w14:textId="346A4F18" w:rsidR="00613718" w:rsidRPr="00613718" w:rsidRDefault="00613718" w:rsidP="00613718">
      <w:pPr>
        <w:pStyle w:val="af8"/>
        <w:numPr>
          <w:ilvl w:val="1"/>
          <w:numId w:val="11"/>
        </w:numPr>
        <w:ind w:leftChars="0"/>
        <w:rPr>
          <w:lang w:val="en-US"/>
        </w:rPr>
      </w:pPr>
      <w:r w:rsidRPr="00613718">
        <w:rPr>
          <w:lang w:val="en-US"/>
        </w:rPr>
        <w:drawing>
          <wp:inline distT="0" distB="0" distL="0" distR="0" wp14:anchorId="6D692302" wp14:editId="7570F504">
            <wp:extent cx="1562100" cy="584200"/>
            <wp:effectExtent l="0" t="0" r="1270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718" w:rsidRPr="00613718" w:rsidSect="00AB0D17">
      <w:footerReference w:type="default" r:id="rId17"/>
      <w:pgSz w:w="11907" w:h="1683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7FC3E" w14:textId="77777777" w:rsidR="00700333" w:rsidRDefault="00700333">
      <w:r>
        <w:separator/>
      </w:r>
    </w:p>
    <w:p w14:paraId="7F04A4D2" w14:textId="77777777" w:rsidR="00700333" w:rsidRDefault="00700333"/>
  </w:endnote>
  <w:endnote w:type="continuationSeparator" w:id="0">
    <w:p w14:paraId="16BEFBBC" w14:textId="77777777" w:rsidR="00700333" w:rsidRDefault="00700333">
      <w:r>
        <w:continuationSeparator/>
      </w:r>
    </w:p>
    <w:p w14:paraId="37CC1644" w14:textId="77777777" w:rsidR="00700333" w:rsidRDefault="00700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FDB9C" w14:textId="77777777" w:rsidR="0024512A" w:rsidRDefault="00251E5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7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2C936" w14:textId="77777777" w:rsidR="00700333" w:rsidRDefault="00700333">
      <w:r>
        <w:separator/>
      </w:r>
    </w:p>
    <w:p w14:paraId="600E0B5D" w14:textId="77777777" w:rsidR="00700333" w:rsidRDefault="00700333"/>
  </w:footnote>
  <w:footnote w:type="continuationSeparator" w:id="0">
    <w:p w14:paraId="6C3A4F87" w14:textId="77777777" w:rsidR="00700333" w:rsidRDefault="00700333">
      <w:r>
        <w:continuationSeparator/>
      </w:r>
    </w:p>
    <w:p w14:paraId="1409D8E5" w14:textId="77777777" w:rsidR="00700333" w:rsidRDefault="0070033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B52D1F"/>
    <w:multiLevelType w:val="hybridMultilevel"/>
    <w:tmpl w:val="AA784804"/>
    <w:lvl w:ilvl="0" w:tplc="373E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E3AB7"/>
    <w:multiLevelType w:val="hybridMultilevel"/>
    <w:tmpl w:val="533690EA"/>
    <w:lvl w:ilvl="0" w:tplc="E404FCB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1460DBF"/>
    <w:multiLevelType w:val="hybridMultilevel"/>
    <w:tmpl w:val="F9DE5A96"/>
    <w:lvl w:ilvl="0" w:tplc="01D6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3EF5838"/>
    <w:multiLevelType w:val="hybridMultilevel"/>
    <w:tmpl w:val="D7EC00F4"/>
    <w:lvl w:ilvl="0" w:tplc="D5188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63917D88"/>
    <w:multiLevelType w:val="hybridMultilevel"/>
    <w:tmpl w:val="0B4A8ECA"/>
    <w:lvl w:ilvl="0" w:tplc="C85CEA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863DD"/>
    <w:multiLevelType w:val="hybridMultilevel"/>
    <w:tmpl w:val="AC90A864"/>
    <w:lvl w:ilvl="0" w:tplc="104C8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7B3E53A8"/>
    <w:multiLevelType w:val="hybridMultilevel"/>
    <w:tmpl w:val="349A680C"/>
    <w:lvl w:ilvl="0" w:tplc="F7F0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FA"/>
    <w:rsid w:val="0003616F"/>
    <w:rsid w:val="00046DE3"/>
    <w:rsid w:val="00072893"/>
    <w:rsid w:val="0007387E"/>
    <w:rsid w:val="0007635B"/>
    <w:rsid w:val="000B2992"/>
    <w:rsid w:val="000F76F2"/>
    <w:rsid w:val="00107564"/>
    <w:rsid w:val="00114776"/>
    <w:rsid w:val="001C5AD7"/>
    <w:rsid w:val="001D48E3"/>
    <w:rsid w:val="00206B2C"/>
    <w:rsid w:val="00223432"/>
    <w:rsid w:val="0024512A"/>
    <w:rsid w:val="00251E5C"/>
    <w:rsid w:val="0026606F"/>
    <w:rsid w:val="00275266"/>
    <w:rsid w:val="00283038"/>
    <w:rsid w:val="002D78B2"/>
    <w:rsid w:val="00322318"/>
    <w:rsid w:val="00385A19"/>
    <w:rsid w:val="00474827"/>
    <w:rsid w:val="004A2472"/>
    <w:rsid w:val="004B20D3"/>
    <w:rsid w:val="004B6F97"/>
    <w:rsid w:val="00510CBC"/>
    <w:rsid w:val="00513F02"/>
    <w:rsid w:val="0055013F"/>
    <w:rsid w:val="00582D69"/>
    <w:rsid w:val="005A64DD"/>
    <w:rsid w:val="005B41DC"/>
    <w:rsid w:val="005D79C0"/>
    <w:rsid w:val="00606447"/>
    <w:rsid w:val="00613718"/>
    <w:rsid w:val="00613C9F"/>
    <w:rsid w:val="00644DBB"/>
    <w:rsid w:val="006521B5"/>
    <w:rsid w:val="006D057F"/>
    <w:rsid w:val="00700333"/>
    <w:rsid w:val="00781417"/>
    <w:rsid w:val="00813009"/>
    <w:rsid w:val="00861CFB"/>
    <w:rsid w:val="00872FCD"/>
    <w:rsid w:val="008A6EA1"/>
    <w:rsid w:val="009436C2"/>
    <w:rsid w:val="009A08FA"/>
    <w:rsid w:val="009A2D03"/>
    <w:rsid w:val="00A75F59"/>
    <w:rsid w:val="00AB0D17"/>
    <w:rsid w:val="00AC72CD"/>
    <w:rsid w:val="00B3077F"/>
    <w:rsid w:val="00BD2925"/>
    <w:rsid w:val="00BD75A8"/>
    <w:rsid w:val="00C5111B"/>
    <w:rsid w:val="00CC70E2"/>
    <w:rsid w:val="00DF1990"/>
    <w:rsid w:val="00E07263"/>
    <w:rsid w:val="00E12440"/>
    <w:rsid w:val="00E70461"/>
    <w:rsid w:val="00E83986"/>
    <w:rsid w:val="00EE61A6"/>
    <w:rsid w:val="00F152F5"/>
    <w:rsid w:val="00F84965"/>
    <w:rsid w:val="00F94970"/>
    <w:rsid w:val="00FA5E86"/>
    <w:rsid w:val="00F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901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表題 (文字)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題 (文字)"/>
    <w:basedOn w:val="a2"/>
    <w:link w:val="ac"/>
    <w:uiPriority w:val="11"/>
    <w:semiHidden/>
    <w:rPr>
      <w:rFonts w:eastAsiaTheme="minorEastAsia"/>
      <w:caps/>
      <w:sz w:val="40"/>
    </w:rPr>
  </w:style>
  <w:style w:type="character" w:styleId="21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e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0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2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1">
    <w:name w:val="Strong"/>
    <w:basedOn w:val="a2"/>
    <w:uiPriority w:val="22"/>
    <w:semiHidden/>
    <w:unhideWhenUsed/>
    <w:qFormat/>
    <w:rPr>
      <w:b/>
      <w:bCs/>
    </w:rPr>
  </w:style>
  <w:style w:type="paragraph" w:styleId="af2">
    <w:name w:val="Quote"/>
    <w:basedOn w:val="a1"/>
    <w:next w:val="a1"/>
    <w:link w:val="af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3">
    <w:name w:val="引用文 (文字)"/>
    <w:basedOn w:val="a2"/>
    <w:link w:val="af2"/>
    <w:uiPriority w:val="29"/>
    <w:semiHidden/>
    <w:rPr>
      <w:i/>
      <w:iCs/>
      <w:sz w:val="36"/>
    </w:rPr>
  </w:style>
  <w:style w:type="paragraph" w:styleId="23">
    <w:name w:val="Intense Quote"/>
    <w:basedOn w:val="a1"/>
    <w:next w:val="a1"/>
    <w:link w:val="2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24">
    <w:name w:val="引用文 2 (文字)"/>
    <w:basedOn w:val="a2"/>
    <w:link w:val="23"/>
    <w:uiPriority w:val="30"/>
    <w:semiHidden/>
    <w:rPr>
      <w:b/>
      <w:i/>
      <w:iCs/>
      <w:sz w:val="36"/>
    </w:rPr>
  </w:style>
  <w:style w:type="character" w:styleId="af4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7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8">
    <w:name w:val="List Paragraph"/>
    <w:basedOn w:val="a1"/>
    <w:uiPriority w:val="34"/>
    <w:unhideWhenUsed/>
    <w:qFormat/>
    <w:rsid w:val="006D057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horimot/Library/Containers/com.microsoft.Word/Data/Library/Caches/1041/TM10002086/&#12494;&#12540;&#12488;&#12398;&#20316;&#25104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ノートの作成.dotx</Template>
  <TotalTime>56</TotalTime>
  <Pages>4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堀本 悠介</dc:creator>
  <cp:keywords/>
  <dc:description/>
  <cp:lastModifiedBy>堀本 悠介</cp:lastModifiedBy>
  <cp:revision>39</cp:revision>
  <dcterms:created xsi:type="dcterms:W3CDTF">2019-05-31T07:53:00Z</dcterms:created>
  <dcterms:modified xsi:type="dcterms:W3CDTF">2019-05-31T09:25:00Z</dcterms:modified>
</cp:coreProperties>
</file>